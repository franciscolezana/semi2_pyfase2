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D6CFEB" w14:textId="77777777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59190BAC" wp14:editId="30E1B49B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65A118" id="Group 4" o:spid="_x0000_s1026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0DC10901" w14:textId="77777777" w:rsidTr="00FA7409">
        <w:trPr>
          <w:trHeight w:val="4320"/>
        </w:trPr>
        <w:tc>
          <w:tcPr>
            <w:tcW w:w="10800" w:type="dxa"/>
          </w:tcPr>
          <w:p w14:paraId="6AF32AE2" w14:textId="6B62A8F4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5FF7DC1E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41832A3A" w14:textId="3F1A2923" w:rsidR="004048B0" w:rsidRPr="004048B0" w:rsidRDefault="004172BD" w:rsidP="004048B0">
            <w:pPr>
              <w:pStyle w:val="Ttulo"/>
            </w:pPr>
            <w:r w:rsidRPr="004172BD">
              <w:rPr>
                <w:sz w:val="56"/>
                <w:szCs w:val="48"/>
              </w:rPr>
              <w:t>Solución de Business Intelligence</w:t>
            </w:r>
          </w:p>
        </w:tc>
      </w:tr>
      <w:tr w:rsidR="004048B0" w:rsidRPr="004048B0" w14:paraId="02596CA0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42C45E10" w14:textId="6C1737E4" w:rsidR="004048B0" w:rsidRPr="004048B0" w:rsidRDefault="004172BD" w:rsidP="004048B0">
            <w:pPr>
              <w:pStyle w:val="Subttulo"/>
              <w:framePr w:wrap="auto" w:vAnchor="margin" w:hAnchor="text" w:yAlign="inline"/>
            </w:pPr>
            <w:r>
              <w:br/>
              <w:t>PROYECTO FASE 2</w:t>
            </w:r>
          </w:p>
        </w:tc>
      </w:tr>
      <w:tr w:rsidR="004048B0" w:rsidRPr="004048B0" w14:paraId="583F1FD4" w14:textId="77777777" w:rsidTr="008F1ABD">
        <w:trPr>
          <w:trHeight w:val="6491"/>
        </w:trPr>
        <w:tc>
          <w:tcPr>
            <w:tcW w:w="10800" w:type="dxa"/>
            <w:vAlign w:val="bottom"/>
          </w:tcPr>
          <w:p w14:paraId="69CDFD27" w14:textId="69A90232" w:rsidR="004172BD" w:rsidRDefault="004172BD" w:rsidP="004172BD">
            <w:pPr>
              <w:pStyle w:val="CoverInfo"/>
              <w:rPr>
                <w:b/>
                <w:noProof/>
                <w:color w:val="E7E6E6" w:themeColor="background2"/>
                <w:spacing w:val="10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noProof/>
                <w:color w:val="E7E6E6" w:themeColor="background2"/>
                <w:spacing w:val="10"/>
              </w:rPr>
              <w:drawing>
                <wp:anchor distT="0" distB="0" distL="114300" distR="114300" simplePos="0" relativeHeight="251679743" behindDoc="0" locked="0" layoutInCell="1" allowOverlap="1" wp14:anchorId="295F45DF" wp14:editId="2AB537C8">
                  <wp:simplePos x="0" y="0"/>
                  <wp:positionH relativeFrom="column">
                    <wp:posOffset>1000760</wp:posOffset>
                  </wp:positionH>
                  <wp:positionV relativeFrom="paragraph">
                    <wp:posOffset>-2190115</wp:posOffset>
                  </wp:positionV>
                  <wp:extent cx="4827270" cy="1962150"/>
                  <wp:effectExtent l="0" t="0" r="0" b="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/>
                          <pic:cNvPicPr/>
                        </pic:nvPicPr>
                        <pic:blipFill>
                          <a:blip r:embed="rId15" cstate="print">
                            <a:duotone>
                              <a:schemeClr val="accent6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27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noProof/>
                <w:color w:val="E7E6E6" w:themeColor="background2"/>
                <w:spacing w:val="10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SEMINARIO DE SISTEMAS 2</w:t>
            </w:r>
          </w:p>
          <w:p w14:paraId="1E75BED3" w14:textId="2E27D336" w:rsidR="004172BD" w:rsidRDefault="004172BD" w:rsidP="004172BD">
            <w:pPr>
              <w:pStyle w:val="CoverInfo"/>
              <w:rPr>
                <w:b/>
                <w:noProof/>
                <w:color w:val="E7E6E6" w:themeColor="background2"/>
                <w:spacing w:val="10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172BD">
              <w:rPr>
                <w:b/>
                <w:noProof/>
                <w:color w:val="E7E6E6" w:themeColor="background2"/>
                <w:spacing w:val="10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FRANCISCO HUMBERTO LEZANA RAMOS </w:t>
            </w:r>
            <w:sdt>
              <w:sdtPr>
                <w:rPr>
                  <w:b/>
                  <w:noProof/>
                  <w:color w:val="E7E6E6" w:themeColor="background2"/>
                  <w:spacing w:val="10"/>
                  <w14:shadow w14:blurRad="63500" w14:dist="50800" w14:dir="13500000" w14:sx="0" w14:sy="0" w14:kx="0" w14:ky="0" w14:algn="none">
                    <w14:srgbClr w14:val="000000">
                      <w14:alpha w14:val="50000"/>
                    </w14:srgb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w:id w:val="-1690362417"/>
                <w:placeholder>
                  <w:docPart w:val="2CF4C717F8F2442BB987DE4F08CB2279"/>
                </w:placeholder>
                <w:temporary/>
                <w:showingPlcHdr/>
                <w15:appearance w15:val="hidden"/>
              </w:sdtPr>
              <w:sdtEndPr/>
              <w:sdtContent>
                <w:r w:rsidRPr="004172BD">
                  <w:rPr>
                    <w:b/>
                    <w:noProof/>
                    <w:color w:val="E7E6E6" w:themeColor="background2"/>
                    <w:spacing w:val="10"/>
                    <w14:shadow w14:blurRad="63500" w14:dist="50800" w14:dir="13500000" w14:sx="0" w14:sy="0" w14:kx="0" w14:ky="0" w14:algn="none">
                      <w14:srgbClr w14:val="000000">
                        <w14:alpha w14:val="50000"/>
                      </w14:srgb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|</w:t>
                </w:r>
              </w:sdtContent>
            </w:sdt>
            <w:r w:rsidRPr="004172BD">
              <w:rPr>
                <w:b/>
                <w:noProof/>
                <w:color w:val="E7E6E6" w:themeColor="background2"/>
                <w:spacing w:val="10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201503777</w:t>
            </w:r>
          </w:p>
          <w:p w14:paraId="3BA8DD50" w14:textId="194DA205" w:rsidR="004172BD" w:rsidRPr="004172BD" w:rsidRDefault="004172BD" w:rsidP="004172BD">
            <w:pPr>
              <w:pStyle w:val="CoverInfo"/>
              <w:rPr>
                <w:b/>
                <w:noProof/>
                <w:color w:val="E7E6E6" w:themeColor="background2"/>
                <w:spacing w:val="10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08B4E9BA" w14:textId="77777777" w:rsidR="00B678B1" w:rsidRPr="004048B0" w:rsidRDefault="00B678B1" w:rsidP="004048B0"/>
    <w:p w14:paraId="1F7732A7" w14:textId="77777777" w:rsidR="00E92204" w:rsidRDefault="00E92204" w:rsidP="004048B0">
      <w:pPr>
        <w:pStyle w:val="CoverInfo"/>
        <w:sectPr w:rsidR="00E92204" w:rsidSect="006F5A91">
          <w:footerReference w:type="default" r:id="rId16"/>
          <w:footerReference w:type="first" r:id="rId17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ADEFF58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5DDA6018" wp14:editId="1DA564FE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5348D6ED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17F6A22C" w14:textId="77777777" w:rsidR="00C17936" w:rsidRPr="004048B0" w:rsidRDefault="00C17936" w:rsidP="00E92204">
            <w:pPr>
              <w:pStyle w:val="CoverInfo"/>
              <w:spacing w:before="0"/>
            </w:pPr>
          </w:p>
          <w:p w14:paraId="6BB8253C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127951EE" w14:textId="77777777" w:rsidR="00517D36" w:rsidRPr="004048B0" w:rsidRDefault="00517D36" w:rsidP="006551C3">
            <w:pPr>
              <w:pStyle w:val="Ttulo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6D2029CE" wp14:editId="05F0B342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68A6D2BA" w14:textId="77777777" w:rsidTr="00C17936">
        <w:trPr>
          <w:trHeight w:val="1368"/>
        </w:trPr>
        <w:tc>
          <w:tcPr>
            <w:tcW w:w="3168" w:type="dxa"/>
            <w:vMerge/>
          </w:tcPr>
          <w:p w14:paraId="2C6A162B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7CE141D0" w14:textId="43257DCE" w:rsidR="00517D36" w:rsidRPr="004172BD" w:rsidRDefault="004172BD" w:rsidP="00C17936">
            <w:pPr>
              <w:pStyle w:val="Ttulo1"/>
              <w:rPr>
                <w:lang w:val="es-GT"/>
              </w:rPr>
            </w:pPr>
            <w:r>
              <w:t>descripc</w:t>
            </w:r>
            <w:r>
              <w:rPr>
                <w:lang w:val="es-GT"/>
              </w:rPr>
              <w:t>ión</w:t>
            </w:r>
          </w:p>
        </w:tc>
      </w:tr>
      <w:tr w:rsidR="00517D36" w:rsidRPr="004048B0" w14:paraId="2CBAD821" w14:textId="77777777" w:rsidTr="00C17936">
        <w:trPr>
          <w:trHeight w:val="7443"/>
        </w:trPr>
        <w:tc>
          <w:tcPr>
            <w:tcW w:w="3168" w:type="dxa"/>
            <w:vMerge/>
          </w:tcPr>
          <w:p w14:paraId="62EF27AC" w14:textId="77777777" w:rsidR="00517D36" w:rsidRPr="004048B0" w:rsidRDefault="00517D36" w:rsidP="00D51608"/>
        </w:tc>
        <w:tc>
          <w:tcPr>
            <w:tcW w:w="6035" w:type="dxa"/>
          </w:tcPr>
          <w:p w14:paraId="0BD1E63A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0E79F266" w14:textId="77777777" w:rsidR="00517D36" w:rsidRPr="004172BD" w:rsidRDefault="00517D36" w:rsidP="00D51608">
            <w:pPr>
              <w:rPr>
                <w:b/>
                <w:bCs/>
                <w:color w:val="FFFFFF" w:themeColor="background1"/>
                <w:lang w:val="es-GT"/>
              </w:rPr>
            </w:pPr>
          </w:p>
          <w:p w14:paraId="531B33B9" w14:textId="320811A0" w:rsidR="004172BD" w:rsidRPr="004172BD" w:rsidRDefault="004172BD" w:rsidP="004172BD">
            <w:pPr>
              <w:jc w:val="both"/>
              <w:rPr>
                <w:color w:val="FFFFFF" w:themeColor="background1"/>
                <w:lang w:val="es-GT"/>
              </w:rPr>
            </w:pPr>
            <w:r w:rsidRPr="004172BD">
              <w:rPr>
                <w:color w:val="FFFFFF" w:themeColor="background1"/>
                <w:lang w:val="es-GT"/>
              </w:rPr>
              <w:t>El objetivo principal de este proyecto es brindar una solución en base a la implementación de un sistema de análisis y reportes para que la empresa solicitante</w:t>
            </w:r>
            <w:r>
              <w:rPr>
                <w:color w:val="FFFFFF" w:themeColor="background1"/>
                <w:lang w:val="es-GT"/>
              </w:rPr>
              <w:t xml:space="preserve"> </w:t>
            </w:r>
            <w:r w:rsidRPr="004172BD">
              <w:rPr>
                <w:color w:val="FFFFFF" w:themeColor="background1"/>
                <w:lang w:val="es-GT"/>
              </w:rPr>
              <w:t>(</w:t>
            </w:r>
            <w:proofErr w:type="spellStart"/>
            <w:r w:rsidRPr="004172BD">
              <w:rPr>
                <w:color w:val="FFFFFF" w:themeColor="background1"/>
                <w:lang w:val="es-GT"/>
              </w:rPr>
              <w:t>GuateFood</w:t>
            </w:r>
            <w:proofErr w:type="spellEnd"/>
            <w:r w:rsidRPr="004172BD">
              <w:rPr>
                <w:color w:val="FFFFFF" w:themeColor="background1"/>
                <w:lang w:val="es-GT"/>
              </w:rPr>
              <w:t>) llegue a tener un control sólido sobre sus ventas y de igual forma de sus inventarios.</w:t>
            </w:r>
          </w:p>
          <w:p w14:paraId="559C30E6" w14:textId="77777777" w:rsidR="004172BD" w:rsidRPr="004172BD" w:rsidRDefault="004172BD" w:rsidP="004172BD">
            <w:pPr>
              <w:jc w:val="both"/>
              <w:rPr>
                <w:color w:val="FFFFFF" w:themeColor="background1"/>
                <w:lang w:val="es-GT"/>
              </w:rPr>
            </w:pPr>
          </w:p>
          <w:p w14:paraId="640CC896" w14:textId="77777777" w:rsidR="004172BD" w:rsidRPr="004172BD" w:rsidRDefault="004172BD" w:rsidP="004172BD">
            <w:pPr>
              <w:jc w:val="both"/>
              <w:rPr>
                <w:color w:val="FFFFFF" w:themeColor="background1"/>
                <w:lang w:val="es-GT"/>
              </w:rPr>
            </w:pPr>
            <w:r w:rsidRPr="004172BD">
              <w:rPr>
                <w:color w:val="FFFFFF" w:themeColor="background1"/>
                <w:lang w:val="es-GT"/>
              </w:rPr>
              <w:t xml:space="preserve">La empresa llamada </w:t>
            </w:r>
            <w:proofErr w:type="spellStart"/>
            <w:r w:rsidRPr="004172BD">
              <w:rPr>
                <w:color w:val="FFFFFF" w:themeColor="background1"/>
                <w:lang w:val="es-GT"/>
              </w:rPr>
              <w:t>GuateFood</w:t>
            </w:r>
            <w:proofErr w:type="spellEnd"/>
            <w:r w:rsidRPr="004172BD">
              <w:rPr>
                <w:color w:val="FFFFFF" w:themeColor="background1"/>
                <w:lang w:val="es-GT"/>
              </w:rPr>
              <w:t xml:space="preserve"> es una empresa destinada a la compra, distribución y comercialización de productos de diferentes categorías y marcas, en este año debido a la crisis que atraviesa el país por el COVID-19 siendo la industria alimentaria o productos de uso personal unas de las que no se han detenido y de las que mayor aumento han tenido debido a que las personas deciden abastecerse de estos productos en sus casas, las ventas y compras han aumentado en gran manera.  </w:t>
            </w:r>
          </w:p>
          <w:p w14:paraId="597804F2" w14:textId="77777777" w:rsidR="004172BD" w:rsidRPr="004172BD" w:rsidRDefault="004172BD" w:rsidP="004172BD">
            <w:pPr>
              <w:rPr>
                <w:color w:val="FFFFFF" w:themeColor="background1"/>
                <w:lang w:val="es-GT"/>
              </w:rPr>
            </w:pPr>
          </w:p>
          <w:p w14:paraId="56D7B801" w14:textId="3BDDAAFA" w:rsidR="00517D36" w:rsidRPr="004048B0" w:rsidRDefault="004172BD" w:rsidP="004172BD">
            <w:pPr>
              <w:pStyle w:val="NormalBold"/>
              <w:jc w:val="both"/>
            </w:pPr>
            <w:r w:rsidRPr="004172BD">
              <w:rPr>
                <w:b w:val="0"/>
                <w:bCs w:val="0"/>
                <w:lang w:val="es-GT"/>
              </w:rPr>
              <w:t xml:space="preserve">Respondiendo a este crecimiento de los últimos meses, la empresa </w:t>
            </w:r>
            <w:proofErr w:type="spellStart"/>
            <w:r w:rsidRPr="004172BD">
              <w:rPr>
                <w:b w:val="0"/>
                <w:bCs w:val="0"/>
                <w:lang w:val="es-GT"/>
              </w:rPr>
              <w:t>GuateFood</w:t>
            </w:r>
            <w:proofErr w:type="spellEnd"/>
            <w:r w:rsidRPr="004172BD">
              <w:rPr>
                <w:b w:val="0"/>
                <w:bCs w:val="0"/>
                <w:lang w:val="es-GT"/>
              </w:rPr>
              <w:t xml:space="preserve"> necesita optimizar los tiempos de respuesta al momento de realizar análisis sobre sus ventas y compras, ya que actualmente en sistema que manejan presenta un tiempo de respuesta demasiado lento y se han presentado problemas en la base de datos principal debido a la cantidad de solicitudes generadas por lo cual mediante este proyecto se busca implementar una solución de Business </w:t>
            </w:r>
            <w:proofErr w:type="spellStart"/>
            <w:r w:rsidRPr="004172BD">
              <w:rPr>
                <w:b w:val="0"/>
                <w:bCs w:val="0"/>
                <w:lang w:val="es-GT"/>
              </w:rPr>
              <w:t>Intelligence</w:t>
            </w:r>
            <w:proofErr w:type="spellEnd"/>
            <w:r w:rsidRPr="004172BD">
              <w:rPr>
                <w:b w:val="0"/>
                <w:bCs w:val="0"/>
                <w:lang w:val="es-GT"/>
              </w:rPr>
              <w:t xml:space="preserve"> en la cual el sistema optimice tanto el tiempo de respuesta como el estrés sobre la base de datos central de la empresa.</w:t>
            </w:r>
          </w:p>
        </w:tc>
      </w:tr>
    </w:tbl>
    <w:p w14:paraId="107F7A1E" w14:textId="77777777" w:rsidR="00FE44CB" w:rsidRPr="004048B0" w:rsidRDefault="00FE44CB">
      <w:pPr>
        <w:sectPr w:rsidR="00FE44CB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57C9E14" w14:textId="77777777" w:rsidR="005F350F" w:rsidRPr="004048B0" w:rsidRDefault="005F350F"/>
    <w:tbl>
      <w:tblPr>
        <w:tblW w:w="0" w:type="auto"/>
        <w:tblLook w:val="0600" w:firstRow="0" w:lastRow="0" w:firstColumn="0" w:lastColumn="0" w:noHBand="1" w:noVBand="1"/>
      </w:tblPr>
      <w:tblGrid>
        <w:gridCol w:w="10800"/>
      </w:tblGrid>
      <w:tr w:rsidR="004A4C49" w:rsidRPr="004048B0" w14:paraId="764B3CBE" w14:textId="77777777" w:rsidTr="00F32B21">
        <w:trPr>
          <w:trHeight w:val="432"/>
        </w:trPr>
        <w:tc>
          <w:tcPr>
            <w:tcW w:w="10800" w:type="dxa"/>
          </w:tcPr>
          <w:p w14:paraId="18C91C31" w14:textId="77777777" w:rsidR="004A4C49" w:rsidRPr="004048B0" w:rsidRDefault="004A4C49" w:rsidP="00D51608">
            <w:pPr>
              <w:rPr>
                <w:noProof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3030A28A" wp14:editId="54D861E5">
                  <wp:extent cx="2286000" cy="222740"/>
                  <wp:effectExtent l="0" t="0" r="0" b="6350"/>
                  <wp:docPr id="15" name="Graphic 15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4048B0" w14:paraId="51BF90B6" w14:textId="77777777" w:rsidTr="00FE44CB">
        <w:trPr>
          <w:trHeight w:val="1440"/>
        </w:trPr>
        <w:tc>
          <w:tcPr>
            <w:tcW w:w="10800" w:type="dxa"/>
          </w:tcPr>
          <w:p w14:paraId="14F3A88A" w14:textId="77777777" w:rsidR="004A4C49" w:rsidRDefault="00D37AA1" w:rsidP="004048B0">
            <w:pPr>
              <w:pStyle w:val="Ttulo2"/>
              <w:rPr>
                <w:sz w:val="56"/>
                <w:szCs w:val="56"/>
              </w:rPr>
            </w:pPr>
            <w:r w:rsidRPr="00D37AA1">
              <w:rPr>
                <w:sz w:val="56"/>
                <w:szCs w:val="56"/>
              </w:rPr>
              <w:t>DATAMARTS IMPLEMENTADOS</w:t>
            </w:r>
          </w:p>
          <w:p w14:paraId="1B151F6C" w14:textId="02D0A986" w:rsidR="00D37AA1" w:rsidRDefault="00D37AA1" w:rsidP="00D37AA1"/>
          <w:p w14:paraId="1A0424B1" w14:textId="2C0057D2" w:rsidR="00D37AA1" w:rsidRDefault="00D37AA1" w:rsidP="00D37AA1"/>
          <w:p w14:paraId="2435E2A4" w14:textId="42446EC4" w:rsidR="00D37AA1" w:rsidRDefault="00D37AA1" w:rsidP="00D37AA1"/>
          <w:p w14:paraId="565A3017" w14:textId="5CF3C8DB" w:rsidR="00D37AA1" w:rsidRDefault="00D37AA1" w:rsidP="00D37AA1"/>
          <w:p w14:paraId="0F6D65FC" w14:textId="77777777" w:rsidR="00D37AA1" w:rsidRDefault="00D37AA1" w:rsidP="00D37AA1"/>
          <w:p w14:paraId="4F6FC03F" w14:textId="1B13413E" w:rsidR="00D37AA1" w:rsidRPr="00D37AA1" w:rsidRDefault="00D37AA1" w:rsidP="00D37AA1">
            <w:pPr>
              <w:rPr>
                <w:sz w:val="36"/>
                <w:szCs w:val="36"/>
              </w:rPr>
            </w:pPr>
            <w:r w:rsidRPr="00D37AA1">
              <w:rPr>
                <w:sz w:val="36"/>
                <w:szCs w:val="36"/>
              </w:rPr>
              <w:t>DWH UTILIZADO</w:t>
            </w:r>
          </w:p>
          <w:p w14:paraId="3F664706" w14:textId="776989A8" w:rsidR="00D37AA1" w:rsidRPr="00D37AA1" w:rsidRDefault="00D37AA1" w:rsidP="00D37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D2DBFB" wp14:editId="0D2A723B">
                  <wp:extent cx="6994130" cy="6291617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6035" cy="631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533CA" w14:textId="77777777" w:rsidR="00D37AA1" w:rsidRDefault="00D37AA1">
      <w:r>
        <w:br w:type="page"/>
      </w:r>
    </w:p>
    <w:tbl>
      <w:tblPr>
        <w:tblW w:w="0" w:type="auto"/>
        <w:tblLook w:val="0600" w:firstRow="0" w:lastRow="0" w:firstColumn="0" w:lastColumn="0" w:noHBand="1" w:noVBand="1"/>
      </w:tblPr>
      <w:tblGrid>
        <w:gridCol w:w="10800"/>
      </w:tblGrid>
      <w:tr w:rsidR="0072626F" w:rsidRPr="004048B0" w14:paraId="76893185" w14:textId="77777777" w:rsidTr="008F1ABD">
        <w:trPr>
          <w:trHeight w:val="288"/>
        </w:trPr>
        <w:tc>
          <w:tcPr>
            <w:tcW w:w="10800" w:type="dxa"/>
          </w:tcPr>
          <w:p w14:paraId="3D1569C9" w14:textId="77777777" w:rsidR="00D37AA1" w:rsidRDefault="00D37AA1" w:rsidP="00D37AA1">
            <w:pPr>
              <w:rPr>
                <w:sz w:val="36"/>
                <w:szCs w:val="36"/>
              </w:rPr>
            </w:pPr>
          </w:p>
          <w:p w14:paraId="2225A91A" w14:textId="77777777" w:rsidR="00D37AA1" w:rsidRDefault="00D37AA1" w:rsidP="00D37AA1">
            <w:pPr>
              <w:rPr>
                <w:sz w:val="44"/>
                <w:szCs w:val="44"/>
              </w:rPr>
            </w:pPr>
          </w:p>
          <w:p w14:paraId="514272E7" w14:textId="7E41173E" w:rsidR="00D37AA1" w:rsidRPr="00D37AA1" w:rsidRDefault="00D37AA1" w:rsidP="00D37AA1">
            <w:pPr>
              <w:rPr>
                <w:sz w:val="44"/>
                <w:szCs w:val="44"/>
              </w:rPr>
            </w:pPr>
            <w:r w:rsidRPr="00D37AA1">
              <w:rPr>
                <w:sz w:val="44"/>
                <w:szCs w:val="44"/>
              </w:rPr>
              <w:t>DATAMART COMPRAS</w:t>
            </w:r>
          </w:p>
          <w:p w14:paraId="70B81D86" w14:textId="4E514970" w:rsidR="00D37AA1" w:rsidRPr="00D37AA1" w:rsidRDefault="00D37AA1" w:rsidP="00D37AA1">
            <w:pPr>
              <w:rPr>
                <w:sz w:val="44"/>
                <w:szCs w:val="44"/>
              </w:rPr>
            </w:pPr>
          </w:p>
          <w:p w14:paraId="1F7B3E9B" w14:textId="2238BD8F" w:rsidR="00D37AA1" w:rsidRPr="00D37AA1" w:rsidRDefault="00D37AA1" w:rsidP="00D37AA1">
            <w:pPr>
              <w:rPr>
                <w:sz w:val="44"/>
                <w:szCs w:val="44"/>
              </w:rPr>
            </w:pPr>
            <w:r w:rsidRPr="00D37AA1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80767" behindDoc="1" locked="0" layoutInCell="1" allowOverlap="1" wp14:anchorId="6D33E673" wp14:editId="600B8064">
                  <wp:simplePos x="0" y="0"/>
                  <wp:positionH relativeFrom="column">
                    <wp:posOffset>-10870</wp:posOffset>
                  </wp:positionH>
                  <wp:positionV relativeFrom="paragraph">
                    <wp:posOffset>536963</wp:posOffset>
                  </wp:positionV>
                  <wp:extent cx="6796585" cy="6354531"/>
                  <wp:effectExtent l="0" t="0" r="4445" b="8255"/>
                  <wp:wrapTight wrapText="bothSides">
                    <wp:wrapPolygon edited="0">
                      <wp:start x="0" y="0"/>
                      <wp:lineTo x="0" y="21563"/>
                      <wp:lineTo x="21554" y="21563"/>
                      <wp:lineTo x="21554" y="0"/>
                      <wp:lineTo x="0" y="0"/>
                    </wp:wrapPolygon>
                  </wp:wrapTight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6585" cy="6354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111C402" w14:textId="15F1EED1" w:rsidR="00D37AA1" w:rsidRPr="00D37AA1" w:rsidRDefault="00D37AA1" w:rsidP="00D37AA1">
            <w:pPr>
              <w:rPr>
                <w:sz w:val="44"/>
                <w:szCs w:val="44"/>
              </w:rPr>
            </w:pPr>
          </w:p>
          <w:p w14:paraId="4183C0D3" w14:textId="19D4FC6D" w:rsidR="00D37AA1" w:rsidRPr="004048B0" w:rsidRDefault="00D37AA1" w:rsidP="00D37AA1">
            <w:r>
              <w:rPr>
                <w:sz w:val="44"/>
                <w:szCs w:val="44"/>
              </w:rPr>
              <w:lastRenderedPageBreak/>
              <w:br/>
            </w:r>
            <w:r>
              <w:rPr>
                <w:sz w:val="44"/>
                <w:szCs w:val="44"/>
              </w:rPr>
              <w:br/>
            </w:r>
            <w:r w:rsidRPr="00D37AA1">
              <w:rPr>
                <w:sz w:val="44"/>
                <w:szCs w:val="44"/>
              </w:rPr>
              <w:t>DATAMART VENTAS</w:t>
            </w:r>
          </w:p>
        </w:tc>
      </w:tr>
    </w:tbl>
    <w:p w14:paraId="78F48ED9" w14:textId="78507DDF" w:rsidR="00B4432F" w:rsidRDefault="00B4432F" w:rsidP="008920BB"/>
    <w:p w14:paraId="5E258358" w14:textId="02C5DFEA" w:rsidR="00D37AA1" w:rsidRDefault="00D37AA1" w:rsidP="008920BB"/>
    <w:p w14:paraId="2AD45A5D" w14:textId="448F0A07" w:rsidR="00D37AA1" w:rsidRDefault="00D37AA1" w:rsidP="008920BB"/>
    <w:p w14:paraId="7A3EA22A" w14:textId="428523A2" w:rsidR="00893532" w:rsidRDefault="00893532">
      <w:pPr>
        <w:spacing w:after="160" w:line="259" w:lineRule="auto"/>
      </w:pPr>
      <w:r>
        <w:rPr>
          <w:noProof/>
        </w:rPr>
        <w:drawing>
          <wp:anchor distT="0" distB="0" distL="114300" distR="114300" simplePos="0" relativeHeight="251681791" behindDoc="1" locked="0" layoutInCell="1" allowOverlap="1" wp14:anchorId="358C2306" wp14:editId="08B4E183">
            <wp:simplePos x="0" y="0"/>
            <wp:positionH relativeFrom="margin">
              <wp:align>center</wp:align>
            </wp:positionH>
            <wp:positionV relativeFrom="paragraph">
              <wp:posOffset>493110</wp:posOffset>
            </wp:positionV>
            <wp:extent cx="6414135" cy="6735445"/>
            <wp:effectExtent l="0" t="0" r="5715" b="8255"/>
            <wp:wrapTight wrapText="bothSides">
              <wp:wrapPolygon edited="0">
                <wp:start x="0" y="0"/>
                <wp:lineTo x="0" y="21565"/>
                <wp:lineTo x="21555" y="21565"/>
                <wp:lineTo x="21555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264BE8" w14:textId="3403E5B3" w:rsidR="00D37AA1" w:rsidRDefault="00D37AA1" w:rsidP="008920BB"/>
    <w:p w14:paraId="65ADCA2A" w14:textId="418FBE52" w:rsidR="00D37AA1" w:rsidRDefault="00D37AA1" w:rsidP="008920BB"/>
    <w:tbl>
      <w:tblPr>
        <w:tblW w:w="0" w:type="auto"/>
        <w:tblLook w:val="0600" w:firstRow="0" w:lastRow="0" w:firstColumn="0" w:lastColumn="0" w:noHBand="1" w:noVBand="1"/>
      </w:tblPr>
      <w:tblGrid>
        <w:gridCol w:w="10800"/>
      </w:tblGrid>
      <w:tr w:rsidR="00893532" w:rsidRPr="004048B0" w14:paraId="7F26C385" w14:textId="77777777" w:rsidTr="007E4592">
        <w:trPr>
          <w:trHeight w:val="432"/>
        </w:trPr>
        <w:tc>
          <w:tcPr>
            <w:tcW w:w="10800" w:type="dxa"/>
          </w:tcPr>
          <w:p w14:paraId="1E3C0209" w14:textId="77777777" w:rsidR="00893532" w:rsidRPr="004048B0" w:rsidRDefault="00893532" w:rsidP="007E4592">
            <w:pPr>
              <w:rPr>
                <w:noProof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62A35EE9" wp14:editId="307D0529">
                  <wp:extent cx="2286000" cy="222740"/>
                  <wp:effectExtent l="0" t="0" r="0" b="6350"/>
                  <wp:docPr id="19" name="Graphic 15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532" w:rsidRPr="00D37AA1" w14:paraId="1DEE8650" w14:textId="77777777" w:rsidTr="007E4592">
        <w:trPr>
          <w:trHeight w:val="1440"/>
        </w:trPr>
        <w:tc>
          <w:tcPr>
            <w:tcW w:w="10800" w:type="dxa"/>
          </w:tcPr>
          <w:p w14:paraId="0D27C49F" w14:textId="70EAC688" w:rsidR="00893532" w:rsidRDefault="00893532" w:rsidP="007E4592">
            <w:pPr>
              <w:pStyle w:val="Ttulo2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 xml:space="preserve">TABLEROS </w:t>
            </w:r>
            <w:r w:rsidR="0088753B" w:rsidRPr="0088753B">
              <w:rPr>
                <w:sz w:val="56"/>
                <w:szCs w:val="56"/>
              </w:rPr>
              <w:t xml:space="preserve">REPORTES DE COMPRAS </w:t>
            </w:r>
            <w:r>
              <w:rPr>
                <w:sz w:val="56"/>
                <w:szCs w:val="56"/>
              </w:rPr>
              <w:t>DE POWER BI</w:t>
            </w:r>
          </w:p>
          <w:p w14:paraId="677731A0" w14:textId="77777777" w:rsidR="00893532" w:rsidRDefault="00893532" w:rsidP="007E4592"/>
          <w:p w14:paraId="250B0A04" w14:textId="6D43022C" w:rsidR="0088753B" w:rsidRDefault="0088753B" w:rsidP="007E4592">
            <w:pPr>
              <w:rPr>
                <w:sz w:val="36"/>
                <w:szCs w:val="36"/>
              </w:rPr>
            </w:pPr>
          </w:p>
          <w:p w14:paraId="3EB73EA1" w14:textId="77777777" w:rsidR="0088753B" w:rsidRDefault="0088753B" w:rsidP="007E4592">
            <w:pPr>
              <w:rPr>
                <w:sz w:val="36"/>
                <w:szCs w:val="36"/>
              </w:rPr>
            </w:pPr>
          </w:p>
          <w:p w14:paraId="1E452500" w14:textId="77777777" w:rsidR="0088753B" w:rsidRPr="00D37AA1" w:rsidRDefault="0088753B" w:rsidP="007E4592">
            <w:pPr>
              <w:rPr>
                <w:sz w:val="36"/>
                <w:szCs w:val="36"/>
              </w:rPr>
            </w:pPr>
          </w:p>
          <w:p w14:paraId="3A02F144" w14:textId="36661950" w:rsidR="00893532" w:rsidRPr="00D37AA1" w:rsidRDefault="0088753B" w:rsidP="007E459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E5EC6E" wp14:editId="60ABEDAF">
                  <wp:extent cx="6858000" cy="3888105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8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72C30B" w14:textId="77777777" w:rsidR="0088753B" w:rsidRDefault="0088753B" w:rsidP="0088753B">
      <w:pPr>
        <w:rPr>
          <w:sz w:val="36"/>
          <w:szCs w:val="36"/>
        </w:rPr>
      </w:pPr>
    </w:p>
    <w:p w14:paraId="32656A02" w14:textId="77777777" w:rsidR="0088753B" w:rsidRDefault="0088753B">
      <w:pPr>
        <w:spacing w:after="160" w:line="259" w:lineRule="auto"/>
        <w:rPr>
          <w:sz w:val="36"/>
          <w:szCs w:val="36"/>
        </w:rPr>
      </w:pPr>
      <w:r>
        <w:rPr>
          <w:sz w:val="36"/>
          <w:szCs w:val="36"/>
        </w:rPr>
        <w:br w:type="page"/>
      </w:r>
    </w:p>
    <w:tbl>
      <w:tblPr>
        <w:tblW w:w="0" w:type="auto"/>
        <w:tblLook w:val="0600" w:firstRow="0" w:lastRow="0" w:firstColumn="0" w:lastColumn="0" w:noHBand="1" w:noVBand="1"/>
      </w:tblPr>
      <w:tblGrid>
        <w:gridCol w:w="10800"/>
      </w:tblGrid>
      <w:tr w:rsidR="0088753B" w:rsidRPr="004048B0" w14:paraId="0AFB5542" w14:textId="77777777" w:rsidTr="007E4592">
        <w:trPr>
          <w:trHeight w:val="432"/>
        </w:trPr>
        <w:tc>
          <w:tcPr>
            <w:tcW w:w="10800" w:type="dxa"/>
          </w:tcPr>
          <w:p w14:paraId="4BFED9EE" w14:textId="77777777" w:rsidR="0088753B" w:rsidRPr="004048B0" w:rsidRDefault="0088753B" w:rsidP="007E4592">
            <w:pPr>
              <w:rPr>
                <w:noProof/>
              </w:rPr>
            </w:pPr>
            <w:r w:rsidRPr="004048B0">
              <w:rPr>
                <w:noProof/>
                <w:lang w:eastAsia="en-AU"/>
              </w:rPr>
              <w:lastRenderedPageBreak/>
              <w:drawing>
                <wp:inline distT="0" distB="0" distL="0" distR="0" wp14:anchorId="27EFBCF9" wp14:editId="33315CF9">
                  <wp:extent cx="2286000" cy="222740"/>
                  <wp:effectExtent l="0" t="0" r="0" b="6350"/>
                  <wp:docPr id="23" name="Graphic 15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53B" w:rsidRPr="00D37AA1" w14:paraId="659533C3" w14:textId="77777777" w:rsidTr="007E4592">
        <w:trPr>
          <w:trHeight w:val="1440"/>
        </w:trPr>
        <w:tc>
          <w:tcPr>
            <w:tcW w:w="10800" w:type="dxa"/>
          </w:tcPr>
          <w:p w14:paraId="670277A0" w14:textId="6651F32C" w:rsidR="0088753B" w:rsidRDefault="0088753B" w:rsidP="007E4592">
            <w:pPr>
              <w:pStyle w:val="Ttulo2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 xml:space="preserve">TABLEROS </w:t>
            </w:r>
            <w:r w:rsidRPr="0088753B">
              <w:rPr>
                <w:sz w:val="56"/>
                <w:szCs w:val="56"/>
              </w:rPr>
              <w:t xml:space="preserve">REPORTES DE </w:t>
            </w:r>
            <w:r>
              <w:rPr>
                <w:sz w:val="56"/>
                <w:szCs w:val="56"/>
              </w:rPr>
              <w:t>VENTAS</w:t>
            </w:r>
            <w:r w:rsidRPr="0088753B">
              <w:rPr>
                <w:sz w:val="56"/>
                <w:szCs w:val="56"/>
              </w:rPr>
              <w:t xml:space="preserve"> </w:t>
            </w:r>
            <w:r>
              <w:rPr>
                <w:sz w:val="56"/>
                <w:szCs w:val="56"/>
              </w:rPr>
              <w:t>DE POWER BI</w:t>
            </w:r>
          </w:p>
          <w:p w14:paraId="64B42D3C" w14:textId="77777777" w:rsidR="0088753B" w:rsidRDefault="0088753B" w:rsidP="007E4592"/>
          <w:p w14:paraId="6F383727" w14:textId="77777777" w:rsidR="0088753B" w:rsidRDefault="0088753B" w:rsidP="007E4592">
            <w:pPr>
              <w:rPr>
                <w:sz w:val="36"/>
                <w:szCs w:val="36"/>
              </w:rPr>
            </w:pPr>
          </w:p>
          <w:p w14:paraId="5AA8C3A2" w14:textId="77777777" w:rsidR="0088753B" w:rsidRDefault="0088753B" w:rsidP="007E4592">
            <w:pPr>
              <w:rPr>
                <w:sz w:val="36"/>
                <w:szCs w:val="36"/>
              </w:rPr>
            </w:pPr>
          </w:p>
          <w:p w14:paraId="1766106B" w14:textId="77777777" w:rsidR="0088753B" w:rsidRPr="00D37AA1" w:rsidRDefault="0088753B" w:rsidP="007E4592">
            <w:pPr>
              <w:rPr>
                <w:sz w:val="36"/>
                <w:szCs w:val="36"/>
              </w:rPr>
            </w:pPr>
          </w:p>
          <w:p w14:paraId="4190A84C" w14:textId="3072068D" w:rsidR="0088753B" w:rsidRPr="00D37AA1" w:rsidRDefault="0088753B" w:rsidP="007E4592">
            <w:pPr>
              <w:jc w:val="center"/>
            </w:pPr>
          </w:p>
        </w:tc>
      </w:tr>
    </w:tbl>
    <w:p w14:paraId="0C93F003" w14:textId="70156D71" w:rsidR="0088753B" w:rsidRDefault="0088753B" w:rsidP="0088753B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2815" behindDoc="1" locked="0" layoutInCell="1" allowOverlap="1" wp14:anchorId="0CE9E636" wp14:editId="011483D6">
            <wp:simplePos x="0" y="0"/>
            <wp:positionH relativeFrom="margin">
              <wp:align>left</wp:align>
            </wp:positionH>
            <wp:positionV relativeFrom="paragraph">
              <wp:posOffset>78707</wp:posOffset>
            </wp:positionV>
            <wp:extent cx="6858000" cy="3869690"/>
            <wp:effectExtent l="0" t="0" r="0" b="0"/>
            <wp:wrapTight wrapText="bothSides">
              <wp:wrapPolygon edited="0">
                <wp:start x="0" y="0"/>
                <wp:lineTo x="0" y="21479"/>
                <wp:lineTo x="21540" y="21479"/>
                <wp:lineTo x="21540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48115" w14:textId="50F8D8CC" w:rsidR="0088753B" w:rsidRDefault="0088753B" w:rsidP="0088753B">
      <w:pPr>
        <w:rPr>
          <w:sz w:val="36"/>
          <w:szCs w:val="36"/>
        </w:rPr>
      </w:pPr>
    </w:p>
    <w:p w14:paraId="75A1DF99" w14:textId="230E2104" w:rsidR="0088753B" w:rsidRPr="00D37AA1" w:rsidRDefault="0088753B" w:rsidP="0088753B">
      <w:pPr>
        <w:rPr>
          <w:sz w:val="36"/>
          <w:szCs w:val="36"/>
        </w:rPr>
      </w:pPr>
    </w:p>
    <w:p w14:paraId="27120277" w14:textId="34C602CC" w:rsidR="00D37AA1" w:rsidRPr="004048B0" w:rsidRDefault="00D37AA1" w:rsidP="008920BB"/>
    <w:sectPr w:rsidR="00D37AA1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618DCB" w14:textId="77777777" w:rsidR="0094681E" w:rsidRDefault="0094681E" w:rsidP="006B633A">
      <w:r>
        <w:separator/>
      </w:r>
    </w:p>
  </w:endnote>
  <w:endnote w:type="continuationSeparator" w:id="0">
    <w:p w14:paraId="72DE3142" w14:textId="77777777" w:rsidR="0094681E" w:rsidRDefault="0094681E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75A4C8" w14:textId="77777777" w:rsidR="006B633A" w:rsidRPr="006F5A91" w:rsidRDefault="0094681E" w:rsidP="006F5A91">
    <w:pPr>
      <w:pStyle w:val="Piedepgina"/>
    </w:pPr>
    <w:sdt>
      <w:sdtPr>
        <w:rPr>
          <w:rFonts w:ascii="Calibri" w:hAnsi="Calibri" w:cs="Calibri"/>
          <w:color w:val="000000"/>
          <w:lang w:val="en-AU"/>
        </w:rPr>
        <w:id w:val="566458770"/>
        <w:placeholder>
          <w:docPart w:val="FCE3FA5B75A641E99C60B8510736B31F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47C384" w14:textId="77777777" w:rsidR="006F5A91" w:rsidRPr="006F5A91" w:rsidRDefault="0094681E" w:rsidP="006F5A91">
    <w:pPr>
      <w:pStyle w:val="Piedepgina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E222FDD4B6504916A9CC55F778294671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28EA0B" w14:textId="77777777" w:rsidR="0094681E" w:rsidRDefault="0094681E" w:rsidP="006B633A">
      <w:r>
        <w:separator/>
      </w:r>
    </w:p>
  </w:footnote>
  <w:footnote w:type="continuationSeparator" w:id="0">
    <w:p w14:paraId="555B97E5" w14:textId="77777777" w:rsidR="0094681E" w:rsidRDefault="0094681E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6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172BD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C55C0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812E2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6140"/>
    <w:rsid w:val="003B1B45"/>
    <w:rsid w:val="003D2A97"/>
    <w:rsid w:val="003D3F30"/>
    <w:rsid w:val="003F1069"/>
    <w:rsid w:val="004048B0"/>
    <w:rsid w:val="00416563"/>
    <w:rsid w:val="004172BD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9453B"/>
    <w:rsid w:val="00494BE8"/>
    <w:rsid w:val="00495627"/>
    <w:rsid w:val="00497589"/>
    <w:rsid w:val="00497DF7"/>
    <w:rsid w:val="004A4C49"/>
    <w:rsid w:val="004C4BE2"/>
    <w:rsid w:val="004D4384"/>
    <w:rsid w:val="004D4B7B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D0BCF"/>
    <w:rsid w:val="007D3DFE"/>
    <w:rsid w:val="007D77E2"/>
    <w:rsid w:val="007E2AA1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8753B"/>
    <w:rsid w:val="008920BB"/>
    <w:rsid w:val="00893532"/>
    <w:rsid w:val="008937EC"/>
    <w:rsid w:val="00893B93"/>
    <w:rsid w:val="00897DCE"/>
    <w:rsid w:val="008A2E6F"/>
    <w:rsid w:val="008A6EFF"/>
    <w:rsid w:val="008B60A5"/>
    <w:rsid w:val="008D07C5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81E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303"/>
    <w:rsid w:val="00A12CCB"/>
    <w:rsid w:val="00A24FC8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7996"/>
    <w:rsid w:val="00C67BE5"/>
    <w:rsid w:val="00C91409"/>
    <w:rsid w:val="00CC71C8"/>
    <w:rsid w:val="00CD786A"/>
    <w:rsid w:val="00CD7F84"/>
    <w:rsid w:val="00D1516A"/>
    <w:rsid w:val="00D26642"/>
    <w:rsid w:val="00D37AA1"/>
    <w:rsid w:val="00D37C6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93FD2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tulo1">
    <w:name w:val="heading 1"/>
    <w:basedOn w:val="Normal"/>
    <w:next w:val="Normal"/>
    <w:link w:val="Ttulo1C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tulo2">
    <w:name w:val="heading 2"/>
    <w:basedOn w:val="Normal"/>
    <w:next w:val="Normal"/>
    <w:link w:val="Ttulo2C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tulo3">
    <w:name w:val="heading 3"/>
    <w:basedOn w:val="Ttulo2"/>
    <w:next w:val="Normal"/>
    <w:link w:val="Ttulo3C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tulo2Car">
    <w:name w:val="Título 2 Car"/>
    <w:basedOn w:val="Fuentedeprrafopredeter"/>
    <w:link w:val="Ttulo2"/>
    <w:uiPriority w:val="1"/>
    <w:rsid w:val="004048B0"/>
    <w:rPr>
      <w:caps/>
      <w:spacing w:val="80"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tulo">
    <w:name w:val="Subtitle"/>
    <w:basedOn w:val="Ttulo3"/>
    <w:next w:val="Normal"/>
    <w:link w:val="SubttuloC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tuloCar">
    <w:name w:val="Subtítulo Car"/>
    <w:basedOn w:val="Fuentedeprrafopredeter"/>
    <w:link w:val="Subttulo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Encabezado">
    <w:name w:val="header"/>
    <w:basedOn w:val="Normal"/>
    <w:link w:val="EncabezadoC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10D36"/>
  </w:style>
  <w:style w:type="paragraph" w:styleId="Piedepgina">
    <w:name w:val="footer"/>
    <w:basedOn w:val="Normal"/>
    <w:link w:val="PiedepginaC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0D36"/>
  </w:style>
  <w:style w:type="table" w:styleId="Tablanormal2">
    <w:name w:val="Plain Table 2"/>
    <w:basedOn w:val="Tabla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Descripcin">
    <w:name w:val="caption"/>
    <w:basedOn w:val="Normal"/>
    <w:next w:val="Normal"/>
    <w:uiPriority w:val="35"/>
    <w:qFormat/>
    <w:rsid w:val="0010133A"/>
    <w:rPr>
      <w:sz w:val="20"/>
    </w:rPr>
  </w:style>
  <w:style w:type="paragraph" w:styleId="Ttulo">
    <w:name w:val="Title"/>
    <w:basedOn w:val="Normal"/>
    <w:next w:val="Normal"/>
    <w:link w:val="TtuloC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tuloCar">
    <w:name w:val="Título Car"/>
    <w:basedOn w:val="Fuentedeprrafopredeter"/>
    <w:link w:val="Ttulo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">
    <w:name w:val="Quote"/>
    <w:basedOn w:val="Normal"/>
    <w:next w:val="Normal"/>
    <w:link w:val="CitaC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Car">
    <w:name w:val="Cita Car"/>
    <w:basedOn w:val="Fuentedeprrafopredeter"/>
    <w:link w:val="Cita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0D1DA3"/>
    <w:rPr>
      <w:color w:val="808080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tulo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tulo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tulo"/>
    <w:uiPriority w:val="6"/>
    <w:semiHidden/>
    <w:rsid w:val="00110D36"/>
    <w:rPr>
      <w:color w:val="2C2153" w:themeColor="accent4"/>
    </w:rPr>
  </w:style>
  <w:style w:type="character" w:styleId="Refdecomentario">
    <w:name w:val="annotation reference"/>
    <w:basedOn w:val="Fuentedeprrafopredeter"/>
    <w:uiPriority w:val="99"/>
    <w:semiHidden/>
    <w:rsid w:val="00C014F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rsid w:val="00C014F1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014F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014F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014F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etor\Desktop\2021\SEMI2\LAB\PYFASE2\MANUAL_201503777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CE3FA5B75A641E99C60B8510736B3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EFECAE-6D47-42F2-8E27-2A4F6E5562A2}"/>
      </w:docPartPr>
      <w:docPartBody>
        <w:p w:rsidR="00A145F9" w:rsidRDefault="00705A49">
          <w:pPr>
            <w:pStyle w:val="FCE3FA5B75A641E99C60B8510736B31F"/>
          </w:pPr>
          <w:r w:rsidRPr="004048B0">
            <w:t>SUBHEADING</w:t>
          </w:r>
        </w:p>
      </w:docPartBody>
    </w:docPart>
    <w:docPart>
      <w:docPartPr>
        <w:name w:val="E222FDD4B6504916A9CC55F7782946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58BBC8-CCB8-4EBC-882F-5F63E9E893CB}"/>
      </w:docPartPr>
      <w:docPartBody>
        <w:p w:rsidR="00A145F9" w:rsidRDefault="00705A49">
          <w:pPr>
            <w:pStyle w:val="E222FDD4B6504916A9CC55F778294671"/>
          </w:pPr>
          <w:r w:rsidRPr="004048B0">
            <w:t>SUBHEADING</w:t>
          </w:r>
        </w:p>
      </w:docPartBody>
    </w:docPart>
    <w:docPart>
      <w:docPartPr>
        <w:name w:val="2CF4C717F8F2442BB987DE4F08CB22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709B99-5B60-4978-8F95-C2525E2696AB}"/>
      </w:docPartPr>
      <w:docPartBody>
        <w:p w:rsidR="00A145F9" w:rsidRDefault="00091EB0" w:rsidP="00091EB0">
          <w:pPr>
            <w:pStyle w:val="2CF4C717F8F2442BB987DE4F08CB2279"/>
          </w:pPr>
          <w:r w:rsidRPr="004048B0">
            <w:rPr>
              <w:noProof/>
            </w:rPr>
            <w:t>|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EB0"/>
    <w:rsid w:val="00091EB0"/>
    <w:rsid w:val="00131D79"/>
    <w:rsid w:val="00705A49"/>
    <w:rsid w:val="00A14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  <w:lang w:val="en-US"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en-US" w:eastAsia="en-US"/>
    </w:rPr>
  </w:style>
  <w:style w:type="character" w:customStyle="1" w:styleId="TtuloCar">
    <w:name w:val="Título Car"/>
    <w:basedOn w:val="Fuentedeprrafopredeter"/>
    <w:link w:val="Ttulo"/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en-US" w:eastAsia="en-US"/>
    </w:rPr>
  </w:style>
  <w:style w:type="paragraph" w:styleId="Subttulo">
    <w:name w:val="Subtitle"/>
    <w:basedOn w:val="Ttulo3"/>
    <w:next w:val="Normal"/>
    <w:link w:val="SubttuloC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  <w:lang w:val="en-US" w:eastAsia="en-US"/>
    </w:rPr>
  </w:style>
  <w:style w:type="character" w:customStyle="1" w:styleId="SubttuloCar">
    <w:name w:val="Subtítulo Car"/>
    <w:basedOn w:val="Fuentedeprrafopredeter"/>
    <w:link w:val="Subttulo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  <w:lang w:val="en-US" w:eastAsia="en-US"/>
    </w:r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customStyle="1" w:styleId="FCE3FA5B75A641E99C60B8510736B31F">
    <w:name w:val="FCE3FA5B75A641E99C60B8510736B31F"/>
  </w:style>
  <w:style w:type="paragraph" w:customStyle="1" w:styleId="E222FDD4B6504916A9CC55F778294671">
    <w:name w:val="E222FDD4B6504916A9CC55F778294671"/>
  </w:style>
  <w:style w:type="character" w:customStyle="1" w:styleId="Ttulo2Car">
    <w:name w:val="Título 2 Car"/>
    <w:basedOn w:val="Fuentedeprrafopredeter"/>
    <w:link w:val="Ttulo2"/>
    <w:uiPriority w:val="1"/>
    <w:rPr>
      <w:rFonts w:eastAsiaTheme="minorHAnsi"/>
      <w:caps/>
      <w:spacing w:val="80"/>
      <w:sz w:val="72"/>
      <w:szCs w:val="72"/>
      <w:lang w:val="en-US" w:eastAsia="en-US"/>
    </w:rPr>
  </w:style>
  <w:style w:type="paragraph" w:customStyle="1" w:styleId="2CF4C717F8F2442BB987DE4F08CB2279">
    <w:name w:val="2CF4C717F8F2442BB987DE4F08CB2279"/>
    <w:rsid w:val="00091E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MANUAL_201503777.dotx</Template>
  <TotalTime>0</TotalTime>
  <Pages>1</Pages>
  <Words>261</Words>
  <Characters>1439</Characters>
  <Application>Microsoft Office Word</Application>
  <DocSecurity>0</DocSecurity>
  <Lines>11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2021-04-05T14:24:00Z</dcterms:created>
  <dcterms:modified xsi:type="dcterms:W3CDTF">2021-04-05T15:37:00Z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